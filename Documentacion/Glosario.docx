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E367C" w14:textId="32E6BF88" w:rsidR="007C1B05" w:rsidRDefault="00402F99">
      <w:pPr>
        <w:pStyle w:val="Ttulo"/>
        <w:jc w:val="right"/>
      </w:pPr>
      <w:r>
        <w:t>Sistema de Gestión de biblioteca</w:t>
      </w:r>
    </w:p>
    <w:p w14:paraId="602D0517" w14:textId="77777777" w:rsidR="007C1B05" w:rsidRDefault="00000000">
      <w:pPr>
        <w:pStyle w:val="Ttulo"/>
        <w:jc w:val="right"/>
      </w:pPr>
      <w:fldSimple w:instr=" TITLE  \* MERGEFORMAT ">
        <w:r w:rsidR="00402F99">
          <w:t>Glosario</w:t>
        </w:r>
      </w:fldSimple>
    </w:p>
    <w:p w14:paraId="3A293F96" w14:textId="77777777" w:rsidR="007C1B05" w:rsidRDefault="007C1B05">
      <w:pPr>
        <w:pStyle w:val="Ttulo"/>
        <w:jc w:val="right"/>
      </w:pPr>
    </w:p>
    <w:p w14:paraId="5B793D79" w14:textId="77777777" w:rsidR="007C1B05" w:rsidRDefault="00292160">
      <w:pPr>
        <w:pStyle w:val="Ttulo"/>
        <w:jc w:val="right"/>
        <w:rPr>
          <w:sz w:val="28"/>
        </w:rPr>
      </w:pPr>
      <w:r>
        <w:rPr>
          <w:sz w:val="28"/>
        </w:rPr>
        <w:t>Versión</w:t>
      </w:r>
      <w:r w:rsidR="00081988">
        <w:rPr>
          <w:sz w:val="28"/>
        </w:rPr>
        <w:t xml:space="preserve"> &lt;1.0&gt;</w:t>
      </w:r>
    </w:p>
    <w:p w14:paraId="55383EF2" w14:textId="77777777" w:rsidR="007C1B05" w:rsidRDefault="007C1B05">
      <w:pPr>
        <w:pStyle w:val="Ttulo"/>
        <w:rPr>
          <w:sz w:val="28"/>
        </w:rPr>
      </w:pPr>
    </w:p>
    <w:p w14:paraId="69D3AAA5" w14:textId="77777777" w:rsidR="007C1B05" w:rsidRDefault="007C1B05"/>
    <w:p w14:paraId="4032AA5A" w14:textId="6B12BFEE" w:rsidR="007C1B05" w:rsidRPr="00C34ED8" w:rsidRDefault="007C1B05" w:rsidP="00402F99">
      <w:pPr>
        <w:pStyle w:val="InfoBlue"/>
        <w:sectPr w:rsidR="007C1B05" w:rsidRPr="00C34ED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2BE0919" w14:textId="77777777" w:rsidR="007C1B05" w:rsidRDefault="007B47D7">
      <w:pPr>
        <w:pStyle w:val="Ttulo"/>
      </w:pPr>
      <w:r w:rsidRPr="007B47D7">
        <w:lastRenderedPageBreak/>
        <w:t>Historial de Revisiones</w:t>
      </w:r>
    </w:p>
    <w:p w14:paraId="7F6FEC14" w14:textId="77777777" w:rsidR="007B47D7" w:rsidRDefault="007B47D7" w:rsidP="003D37F1">
      <w:pPr>
        <w:pStyle w:val="InfoBlue"/>
      </w:pPr>
    </w:p>
    <w:p w14:paraId="14913495" w14:textId="77777777" w:rsidR="007B47D7" w:rsidRPr="007B47D7" w:rsidRDefault="007B47D7" w:rsidP="007B47D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14"/>
        <w:gridCol w:w="1761"/>
        <w:gridCol w:w="3943"/>
        <w:gridCol w:w="2426"/>
      </w:tblGrid>
      <w:tr w:rsidR="00F322B2" w:rsidRPr="004E35F0" w14:paraId="48922323" w14:textId="77777777" w:rsidTr="002D42D1">
        <w:tc>
          <w:tcPr>
            <w:tcW w:w="649" w:type="pct"/>
          </w:tcPr>
          <w:p w14:paraId="219B0768" w14:textId="77777777" w:rsidR="00F322B2" w:rsidRPr="004E35F0" w:rsidRDefault="00F322B2" w:rsidP="002D42D1">
            <w:pPr>
              <w:pStyle w:val="Tabletext"/>
              <w:jc w:val="center"/>
              <w:rPr>
                <w:b/>
              </w:rPr>
            </w:pPr>
            <w:r w:rsidRPr="004E35F0">
              <w:rPr>
                <w:b/>
              </w:rPr>
              <w:t>Versión</w:t>
            </w:r>
          </w:p>
        </w:tc>
        <w:tc>
          <w:tcPr>
            <w:tcW w:w="942" w:type="pct"/>
          </w:tcPr>
          <w:p w14:paraId="5377DB00" w14:textId="77777777" w:rsidR="00F322B2" w:rsidRPr="004E35F0" w:rsidRDefault="00F322B2" w:rsidP="002D42D1">
            <w:pPr>
              <w:pStyle w:val="Tabletext"/>
              <w:jc w:val="center"/>
              <w:rPr>
                <w:b/>
              </w:rPr>
            </w:pPr>
            <w:r w:rsidRPr="004E35F0">
              <w:rPr>
                <w:b/>
              </w:rPr>
              <w:t>Fecha</w:t>
            </w:r>
          </w:p>
        </w:tc>
        <w:tc>
          <w:tcPr>
            <w:tcW w:w="2110" w:type="pct"/>
          </w:tcPr>
          <w:p w14:paraId="38196E03" w14:textId="77777777" w:rsidR="00F322B2" w:rsidRPr="004E35F0" w:rsidRDefault="00F322B2" w:rsidP="002D42D1">
            <w:pPr>
              <w:pStyle w:val="Tabletext"/>
              <w:jc w:val="center"/>
              <w:rPr>
                <w:b/>
              </w:rPr>
            </w:pPr>
            <w:r w:rsidRPr="004E35F0">
              <w:rPr>
                <w:b/>
              </w:rPr>
              <w:t>Descripción</w:t>
            </w:r>
          </w:p>
        </w:tc>
        <w:tc>
          <w:tcPr>
            <w:tcW w:w="1298" w:type="pct"/>
          </w:tcPr>
          <w:p w14:paraId="429E28DB" w14:textId="77777777" w:rsidR="00F322B2" w:rsidRPr="004E35F0" w:rsidRDefault="00F322B2" w:rsidP="002D42D1">
            <w:pPr>
              <w:pStyle w:val="Tabletext"/>
              <w:jc w:val="center"/>
              <w:rPr>
                <w:b/>
              </w:rPr>
            </w:pPr>
            <w:r w:rsidRPr="004E35F0">
              <w:rPr>
                <w:b/>
              </w:rPr>
              <w:t>Autor</w:t>
            </w:r>
          </w:p>
        </w:tc>
      </w:tr>
      <w:tr w:rsidR="00F322B2" w:rsidRPr="004E35F0" w14:paraId="6119BBBC" w14:textId="77777777" w:rsidTr="002D42D1">
        <w:tc>
          <w:tcPr>
            <w:tcW w:w="649" w:type="pct"/>
          </w:tcPr>
          <w:p w14:paraId="295ADDCB" w14:textId="12C933AD" w:rsidR="00F322B2" w:rsidRPr="004E35F0" w:rsidRDefault="00402F99" w:rsidP="002D42D1">
            <w:pPr>
              <w:pStyle w:val="Tabletext"/>
            </w:pPr>
            <w:r>
              <w:t>1.0</w:t>
            </w:r>
          </w:p>
        </w:tc>
        <w:tc>
          <w:tcPr>
            <w:tcW w:w="942" w:type="pct"/>
          </w:tcPr>
          <w:p w14:paraId="1DFB73B0" w14:textId="230A12DE" w:rsidR="00F322B2" w:rsidRPr="004E35F0" w:rsidRDefault="00402F99" w:rsidP="002D42D1">
            <w:pPr>
              <w:pStyle w:val="Tabletext"/>
            </w:pPr>
            <w:r>
              <w:t>Septiembre de 2023</w:t>
            </w:r>
          </w:p>
        </w:tc>
        <w:tc>
          <w:tcPr>
            <w:tcW w:w="2110" w:type="pct"/>
          </w:tcPr>
          <w:p w14:paraId="5291F097" w14:textId="120E8E26" w:rsidR="00F322B2" w:rsidRPr="004E35F0" w:rsidRDefault="00402F99" w:rsidP="002D42D1">
            <w:pPr>
              <w:pStyle w:val="Tabletext"/>
            </w:pPr>
            <w:r>
              <w:t>Primera versión</w:t>
            </w:r>
          </w:p>
        </w:tc>
        <w:tc>
          <w:tcPr>
            <w:tcW w:w="1298" w:type="pct"/>
          </w:tcPr>
          <w:p w14:paraId="43C7BFE6" w14:textId="4926C8F6" w:rsidR="00F322B2" w:rsidRPr="004E35F0" w:rsidRDefault="00402F99" w:rsidP="002D42D1">
            <w:pPr>
              <w:pStyle w:val="Tabletext"/>
            </w:pPr>
            <w:r>
              <w:t>Juan Francisco Segura Martínez</w:t>
            </w:r>
          </w:p>
        </w:tc>
      </w:tr>
      <w:tr w:rsidR="00F322B2" w:rsidRPr="004E35F0" w14:paraId="1B6DBF6B" w14:textId="77777777" w:rsidTr="002D42D1">
        <w:tc>
          <w:tcPr>
            <w:tcW w:w="649" w:type="pct"/>
          </w:tcPr>
          <w:p w14:paraId="33440BB1" w14:textId="77777777" w:rsidR="00F322B2" w:rsidRPr="004E35F0" w:rsidRDefault="00F322B2" w:rsidP="002D42D1">
            <w:pPr>
              <w:pStyle w:val="Tabletext"/>
            </w:pPr>
          </w:p>
        </w:tc>
        <w:tc>
          <w:tcPr>
            <w:tcW w:w="942" w:type="pct"/>
          </w:tcPr>
          <w:p w14:paraId="54814A75" w14:textId="77777777" w:rsidR="00F322B2" w:rsidRPr="004E35F0" w:rsidRDefault="00F322B2" w:rsidP="002D42D1">
            <w:pPr>
              <w:pStyle w:val="Tabletext"/>
            </w:pPr>
          </w:p>
        </w:tc>
        <w:tc>
          <w:tcPr>
            <w:tcW w:w="2110" w:type="pct"/>
          </w:tcPr>
          <w:p w14:paraId="7F125D71" w14:textId="77777777" w:rsidR="00F322B2" w:rsidRPr="004E35F0" w:rsidRDefault="00F322B2" w:rsidP="002D42D1">
            <w:pPr>
              <w:pStyle w:val="Tabletext"/>
            </w:pPr>
          </w:p>
        </w:tc>
        <w:tc>
          <w:tcPr>
            <w:tcW w:w="1298" w:type="pct"/>
          </w:tcPr>
          <w:p w14:paraId="7E97AA50" w14:textId="77777777" w:rsidR="00F322B2" w:rsidRPr="004E35F0" w:rsidRDefault="00F322B2" w:rsidP="002D42D1">
            <w:pPr>
              <w:pStyle w:val="Tabletext"/>
            </w:pPr>
          </w:p>
        </w:tc>
      </w:tr>
      <w:tr w:rsidR="00F322B2" w:rsidRPr="004E35F0" w14:paraId="36115424" w14:textId="77777777" w:rsidTr="002D42D1">
        <w:tc>
          <w:tcPr>
            <w:tcW w:w="649" w:type="pct"/>
          </w:tcPr>
          <w:p w14:paraId="5C552531" w14:textId="77777777" w:rsidR="00F322B2" w:rsidRPr="004E35F0" w:rsidRDefault="00F322B2" w:rsidP="002D42D1">
            <w:pPr>
              <w:pStyle w:val="Tabletext"/>
            </w:pPr>
          </w:p>
        </w:tc>
        <w:tc>
          <w:tcPr>
            <w:tcW w:w="942" w:type="pct"/>
          </w:tcPr>
          <w:p w14:paraId="4980A0EB" w14:textId="77777777" w:rsidR="00F322B2" w:rsidRPr="004E35F0" w:rsidRDefault="00F322B2" w:rsidP="002D42D1">
            <w:pPr>
              <w:pStyle w:val="Tabletext"/>
            </w:pPr>
          </w:p>
        </w:tc>
        <w:tc>
          <w:tcPr>
            <w:tcW w:w="2110" w:type="pct"/>
          </w:tcPr>
          <w:p w14:paraId="66AA2239" w14:textId="77777777" w:rsidR="00F322B2" w:rsidRPr="004E35F0" w:rsidRDefault="00F322B2" w:rsidP="002D42D1">
            <w:pPr>
              <w:pStyle w:val="Tabletext"/>
            </w:pPr>
          </w:p>
        </w:tc>
        <w:tc>
          <w:tcPr>
            <w:tcW w:w="1298" w:type="pct"/>
          </w:tcPr>
          <w:p w14:paraId="27EFD028" w14:textId="77777777" w:rsidR="00F322B2" w:rsidRPr="004E35F0" w:rsidRDefault="00F322B2" w:rsidP="002D42D1">
            <w:pPr>
              <w:pStyle w:val="Tabletext"/>
            </w:pPr>
          </w:p>
        </w:tc>
      </w:tr>
      <w:tr w:rsidR="00F322B2" w:rsidRPr="004E35F0" w14:paraId="67D6C84A" w14:textId="77777777" w:rsidTr="002D42D1">
        <w:tc>
          <w:tcPr>
            <w:tcW w:w="649" w:type="pct"/>
          </w:tcPr>
          <w:p w14:paraId="51D5B91A" w14:textId="77777777" w:rsidR="00F322B2" w:rsidRPr="004E35F0" w:rsidRDefault="00F322B2" w:rsidP="002D42D1">
            <w:pPr>
              <w:pStyle w:val="Tabletext"/>
            </w:pPr>
          </w:p>
        </w:tc>
        <w:tc>
          <w:tcPr>
            <w:tcW w:w="942" w:type="pct"/>
          </w:tcPr>
          <w:p w14:paraId="0F2AF3FD" w14:textId="77777777" w:rsidR="00F322B2" w:rsidRPr="004E35F0" w:rsidRDefault="00F322B2" w:rsidP="002D42D1">
            <w:pPr>
              <w:pStyle w:val="Tabletext"/>
            </w:pPr>
          </w:p>
        </w:tc>
        <w:tc>
          <w:tcPr>
            <w:tcW w:w="2110" w:type="pct"/>
          </w:tcPr>
          <w:p w14:paraId="7DDEE6B5" w14:textId="77777777" w:rsidR="00F322B2" w:rsidRPr="004E35F0" w:rsidRDefault="00F322B2" w:rsidP="002D42D1">
            <w:pPr>
              <w:pStyle w:val="Tabletext"/>
            </w:pPr>
          </w:p>
        </w:tc>
        <w:tc>
          <w:tcPr>
            <w:tcW w:w="1298" w:type="pct"/>
          </w:tcPr>
          <w:p w14:paraId="6B4597A0" w14:textId="77777777" w:rsidR="00F322B2" w:rsidRPr="004E35F0" w:rsidRDefault="00F322B2" w:rsidP="002D42D1">
            <w:pPr>
              <w:pStyle w:val="Tabletext"/>
            </w:pPr>
          </w:p>
        </w:tc>
      </w:tr>
    </w:tbl>
    <w:p w14:paraId="35CE9FC4" w14:textId="77777777" w:rsidR="007C1B05" w:rsidRDefault="007C1B05"/>
    <w:p w14:paraId="60ECC88D" w14:textId="3907FF4E" w:rsidR="00402F99" w:rsidRDefault="00402F99" w:rsidP="00402F99">
      <w:pPr>
        <w:pStyle w:val="Ttulo"/>
      </w:pPr>
      <w:r>
        <w:t>Glosario</w:t>
      </w:r>
    </w:p>
    <w:p w14:paraId="032FB520" w14:textId="4766A5A1" w:rsidR="00402F99" w:rsidRDefault="00402F99" w:rsidP="00402F99">
      <w:pPr>
        <w:rPr>
          <w:b/>
          <w:bCs/>
        </w:rPr>
      </w:pPr>
      <w:r>
        <w:rPr>
          <w:b/>
          <w:bCs/>
        </w:rPr>
        <w:t>Definiciones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678"/>
        <w:gridCol w:w="3117"/>
      </w:tblGrid>
      <w:tr w:rsidR="00402F99" w14:paraId="23A19464" w14:textId="77777777" w:rsidTr="00402F99">
        <w:tc>
          <w:tcPr>
            <w:tcW w:w="1555" w:type="dxa"/>
          </w:tcPr>
          <w:p w14:paraId="3485699D" w14:textId="47E3FE05" w:rsidR="00402F99" w:rsidRDefault="00402F99" w:rsidP="00402F99">
            <w:r>
              <w:t>Termino</w:t>
            </w:r>
          </w:p>
        </w:tc>
        <w:tc>
          <w:tcPr>
            <w:tcW w:w="4678" w:type="dxa"/>
          </w:tcPr>
          <w:p w14:paraId="7D316A13" w14:textId="246C0B4C" w:rsidR="00402F99" w:rsidRDefault="00402F99" w:rsidP="00402F99">
            <w:r>
              <w:t>Definición e información</w:t>
            </w:r>
          </w:p>
        </w:tc>
        <w:tc>
          <w:tcPr>
            <w:tcW w:w="3117" w:type="dxa"/>
          </w:tcPr>
          <w:p w14:paraId="6BBF4406" w14:textId="24E9DBA8" w:rsidR="00402F99" w:rsidRDefault="00402F99" w:rsidP="00402F99">
            <w:r>
              <w:t>Alias</w:t>
            </w:r>
          </w:p>
        </w:tc>
      </w:tr>
      <w:tr w:rsidR="00402F99" w14:paraId="5AA9C963" w14:textId="77777777" w:rsidTr="00402F99">
        <w:tc>
          <w:tcPr>
            <w:tcW w:w="1555" w:type="dxa"/>
          </w:tcPr>
          <w:p w14:paraId="08C67DB3" w14:textId="4B87CB8A" w:rsidR="00402F99" w:rsidRDefault="00402F99" w:rsidP="00402F99">
            <w:r>
              <w:t>Ejemplar</w:t>
            </w:r>
          </w:p>
        </w:tc>
        <w:tc>
          <w:tcPr>
            <w:tcW w:w="4678" w:type="dxa"/>
          </w:tcPr>
          <w:p w14:paraId="41D0E670" w14:textId="334EB6B9" w:rsidR="00402F99" w:rsidRDefault="00402F99" w:rsidP="00402F99">
            <w:r>
              <w:t>Se trata de un libro que se puede solicitar para préstamo dentro de la biblioteca.</w:t>
            </w:r>
          </w:p>
        </w:tc>
        <w:tc>
          <w:tcPr>
            <w:tcW w:w="3117" w:type="dxa"/>
          </w:tcPr>
          <w:p w14:paraId="06252930" w14:textId="77777777" w:rsidR="00402F99" w:rsidRDefault="00402F99" w:rsidP="00402F99"/>
        </w:tc>
      </w:tr>
      <w:tr w:rsidR="00402F99" w14:paraId="69096927" w14:textId="77777777" w:rsidTr="00402F99">
        <w:tc>
          <w:tcPr>
            <w:tcW w:w="1555" w:type="dxa"/>
          </w:tcPr>
          <w:p w14:paraId="3E9FC896" w14:textId="3F25FDAD" w:rsidR="00402F99" w:rsidRDefault="00402F99" w:rsidP="00402F99">
            <w:r>
              <w:t>Bibliotecario</w:t>
            </w:r>
          </w:p>
        </w:tc>
        <w:tc>
          <w:tcPr>
            <w:tcW w:w="4678" w:type="dxa"/>
          </w:tcPr>
          <w:p w14:paraId="12DEF25E" w14:textId="34B3059A" w:rsidR="00402F99" w:rsidRDefault="00402F99" w:rsidP="00402F99">
            <w:r>
              <w:t xml:space="preserve">Personal que se encarga de realizar la solicitud de préstamo y devolución de los </w:t>
            </w:r>
            <w:r w:rsidRPr="00402F99">
              <w:rPr>
                <w:u w:val="single"/>
              </w:rPr>
              <w:t>ejemplares</w:t>
            </w:r>
            <w:r>
              <w:t xml:space="preserve"> de la biblioteca.</w:t>
            </w:r>
          </w:p>
        </w:tc>
        <w:tc>
          <w:tcPr>
            <w:tcW w:w="3117" w:type="dxa"/>
          </w:tcPr>
          <w:p w14:paraId="0E04CBC1" w14:textId="77777777" w:rsidR="00402F99" w:rsidRDefault="00402F99" w:rsidP="00402F99"/>
        </w:tc>
      </w:tr>
    </w:tbl>
    <w:p w14:paraId="68E431FA" w14:textId="77777777" w:rsidR="00402F99" w:rsidRPr="00402F99" w:rsidRDefault="00402F99" w:rsidP="00402F99"/>
    <w:sectPr w:rsidR="00402F99" w:rsidRPr="00402F9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B8FFD" w14:textId="77777777" w:rsidR="009B1C7F" w:rsidRDefault="009B1C7F">
      <w:pPr>
        <w:spacing w:line="240" w:lineRule="auto"/>
      </w:pPr>
      <w:r>
        <w:separator/>
      </w:r>
    </w:p>
  </w:endnote>
  <w:endnote w:type="continuationSeparator" w:id="0">
    <w:p w14:paraId="381FDFF4" w14:textId="77777777" w:rsidR="009B1C7F" w:rsidRDefault="009B1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CB0A9" w14:textId="77777777" w:rsidR="007C1B05" w:rsidRDefault="00081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811F85E" w14:textId="77777777" w:rsidR="007C1B05" w:rsidRDefault="007C1B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C1B05" w14:paraId="12BC22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62F3380" w14:textId="77777777" w:rsidR="007C1B05" w:rsidRDefault="00F322B2">
          <w:pPr>
            <w:ind w:right="360"/>
          </w:pPr>
          <w:r w:rsidRPr="00F322B2">
            <w:t>Fecha:  &lt;dd/mmm/aa&gt;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BD766BB" w14:textId="77777777" w:rsidR="007C1B05" w:rsidRDefault="00281EE9">
          <w:pPr>
            <w:jc w:val="center"/>
          </w:pPr>
          <w:fldSimple w:instr=" DOCPROPERTY &quot;Company&quot;  \* MERGEFORMAT ">
            <w:r w:rsidR="00402F99">
              <w:t>&lt;Nombre de la Compañía&gt;</w:t>
            </w:r>
          </w:fldSimple>
          <w:r w:rsidR="00081988">
            <w:t xml:space="preserve">, </w:t>
          </w:r>
          <w:r w:rsidR="00081988">
            <w:fldChar w:fldCharType="begin"/>
          </w:r>
          <w:r w:rsidR="00081988">
            <w:instrText xml:space="preserve"> DATE \@ "yyyy" </w:instrText>
          </w:r>
          <w:r w:rsidR="00081988">
            <w:fldChar w:fldCharType="separate"/>
          </w:r>
          <w:r w:rsidR="00402F99">
            <w:rPr>
              <w:noProof/>
            </w:rPr>
            <w:t>2023</w:t>
          </w:r>
          <w:r w:rsidR="0008198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8CD460" w14:textId="77777777" w:rsidR="007C1B05" w:rsidRDefault="00F322B2">
          <w:pPr>
            <w:jc w:val="right"/>
          </w:pPr>
          <w:r>
            <w:t>Página</w:t>
          </w:r>
          <w:r w:rsidR="00081988">
            <w:t xml:space="preserve"> </w:t>
          </w:r>
          <w:r w:rsidR="00081988">
            <w:rPr>
              <w:rStyle w:val="Nmerodepgina"/>
            </w:rPr>
            <w:fldChar w:fldCharType="begin"/>
          </w:r>
          <w:r w:rsidR="00081988">
            <w:rPr>
              <w:rStyle w:val="Nmerodepgina"/>
            </w:rPr>
            <w:instrText xml:space="preserve"> PAGE </w:instrText>
          </w:r>
          <w:r w:rsidR="00081988">
            <w:rPr>
              <w:rStyle w:val="Nmerodepgina"/>
            </w:rPr>
            <w:fldChar w:fldCharType="separate"/>
          </w:r>
          <w:r w:rsidR="00281EE9">
            <w:rPr>
              <w:rStyle w:val="Nmerodepgina"/>
              <w:noProof/>
            </w:rPr>
            <w:t>2</w:t>
          </w:r>
          <w:r w:rsidR="00081988">
            <w:rPr>
              <w:rStyle w:val="Nmerodepgina"/>
            </w:rPr>
            <w:fldChar w:fldCharType="end"/>
          </w:r>
        </w:p>
      </w:tc>
    </w:tr>
  </w:tbl>
  <w:p w14:paraId="56823266" w14:textId="77777777" w:rsidR="007C1B05" w:rsidRDefault="007C1B0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FF85E" w14:textId="77777777" w:rsidR="007C1B05" w:rsidRDefault="007C1B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13CBB" w14:textId="77777777" w:rsidR="009B1C7F" w:rsidRDefault="009B1C7F">
      <w:pPr>
        <w:spacing w:line="240" w:lineRule="auto"/>
      </w:pPr>
      <w:r>
        <w:separator/>
      </w:r>
    </w:p>
  </w:footnote>
  <w:footnote w:type="continuationSeparator" w:id="0">
    <w:p w14:paraId="24520881" w14:textId="77777777" w:rsidR="009B1C7F" w:rsidRDefault="009B1C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0E0C8" w14:textId="77777777" w:rsidR="007C1B05" w:rsidRDefault="007C1B05">
    <w:pPr>
      <w:rPr>
        <w:sz w:val="24"/>
      </w:rPr>
    </w:pPr>
  </w:p>
  <w:p w14:paraId="740C4D51" w14:textId="77777777" w:rsidR="007C1B05" w:rsidRDefault="007C1B05">
    <w:pPr>
      <w:pBdr>
        <w:top w:val="single" w:sz="6" w:space="1" w:color="auto"/>
      </w:pBdr>
      <w:rPr>
        <w:sz w:val="24"/>
      </w:rPr>
    </w:pPr>
  </w:p>
  <w:p w14:paraId="16FF1596" w14:textId="72D21C86" w:rsidR="007C1B05" w:rsidRPr="00326954" w:rsidRDefault="00402F99">
    <w:pPr>
      <w:pBdr>
        <w:bottom w:val="single" w:sz="6" w:space="1" w:color="auto"/>
      </w:pBdr>
      <w:jc w:val="right"/>
      <w:rPr>
        <w:rFonts w:asciiTheme="majorHAnsi" w:hAnsiTheme="majorHAnsi"/>
        <w:b/>
        <w:sz w:val="36"/>
      </w:rPr>
    </w:pPr>
    <w:r>
      <w:rPr>
        <w:rFonts w:asciiTheme="majorHAnsi" w:hAnsiTheme="majorHAnsi"/>
        <w:b/>
        <w:sz w:val="36"/>
      </w:rPr>
      <w:t>Equipo Carmesí</w:t>
    </w:r>
  </w:p>
  <w:p w14:paraId="52EBEA64" w14:textId="77777777" w:rsidR="007C1B05" w:rsidRDefault="007C1B05">
    <w:pPr>
      <w:pBdr>
        <w:bottom w:val="single" w:sz="6" w:space="1" w:color="auto"/>
      </w:pBdr>
      <w:jc w:val="right"/>
      <w:rPr>
        <w:sz w:val="24"/>
      </w:rPr>
    </w:pPr>
  </w:p>
  <w:p w14:paraId="3F8BE26F" w14:textId="77777777" w:rsidR="007C1B05" w:rsidRDefault="007C1B0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C1B05" w14:paraId="69464701" w14:textId="77777777">
      <w:tc>
        <w:tcPr>
          <w:tcW w:w="6379" w:type="dxa"/>
        </w:tcPr>
        <w:p w14:paraId="58134AC7" w14:textId="77777777" w:rsidR="007C1B05" w:rsidRDefault="00281EE9">
          <w:fldSimple w:instr=" SUBJECT  \* MERGEFORMAT ">
            <w:r w:rsidR="00402F99">
              <w:t>&lt;Nombre del Proyecto&gt;</w:t>
            </w:r>
          </w:fldSimple>
        </w:p>
      </w:tc>
      <w:tc>
        <w:tcPr>
          <w:tcW w:w="3179" w:type="dxa"/>
        </w:tcPr>
        <w:p w14:paraId="77288A15" w14:textId="77777777" w:rsidR="007C1B05" w:rsidRDefault="00081988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 w:rsidR="007B47D7">
            <w:t>Versión</w:t>
          </w:r>
          <w:r>
            <w:t>:           &lt;1.0&gt;</w:t>
          </w:r>
        </w:p>
      </w:tc>
    </w:tr>
    <w:tr w:rsidR="007C1B05" w14:paraId="58F29887" w14:textId="77777777">
      <w:tc>
        <w:tcPr>
          <w:tcW w:w="6379" w:type="dxa"/>
        </w:tcPr>
        <w:p w14:paraId="481EE979" w14:textId="77777777" w:rsidR="007C1B05" w:rsidRDefault="00000000">
          <w:fldSimple w:instr=" TITLE  \* MERGEFORMAT ">
            <w:r w:rsidR="00402F99">
              <w:t>Glosario</w:t>
            </w:r>
          </w:fldSimple>
        </w:p>
      </w:tc>
      <w:tc>
        <w:tcPr>
          <w:tcW w:w="3179" w:type="dxa"/>
        </w:tcPr>
        <w:p w14:paraId="64EFA750" w14:textId="77777777" w:rsidR="007C1B05" w:rsidRDefault="00081988" w:rsidP="007B47D7">
          <w:r>
            <w:t xml:space="preserve">  </w:t>
          </w:r>
          <w:r w:rsidR="007B47D7">
            <w:t>Fecha</w:t>
          </w:r>
          <w:r>
            <w:t>:  &lt;dd/mmm/</w:t>
          </w:r>
          <w:r w:rsidR="007B47D7">
            <w:t>aa</w:t>
          </w:r>
          <w:r>
            <w:t>&gt;</w:t>
          </w:r>
        </w:p>
      </w:tc>
    </w:tr>
    <w:tr w:rsidR="007C1B05" w14:paraId="3B8E013A" w14:textId="77777777">
      <w:tc>
        <w:tcPr>
          <w:tcW w:w="9558" w:type="dxa"/>
          <w:gridSpan w:val="2"/>
        </w:tcPr>
        <w:p w14:paraId="6DD26588" w14:textId="77777777" w:rsidR="007C1B05" w:rsidRDefault="00860900">
          <w:r w:rsidRPr="00860900">
            <w:t>&lt;identificador de documento&gt;</w:t>
          </w:r>
        </w:p>
      </w:tc>
    </w:tr>
  </w:tbl>
  <w:p w14:paraId="51D1DA6C" w14:textId="77777777" w:rsidR="007C1B05" w:rsidRDefault="007C1B0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92170" w14:textId="77777777" w:rsidR="007C1B05" w:rsidRDefault="007C1B0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C726A9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ED82D2A"/>
    <w:multiLevelType w:val="multilevel"/>
    <w:tmpl w:val="D29092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322144">
    <w:abstractNumId w:val="0"/>
  </w:num>
  <w:num w:numId="2" w16cid:durableId="637489194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008316918">
    <w:abstractNumId w:val="10"/>
  </w:num>
  <w:num w:numId="4" w16cid:durableId="1398045249">
    <w:abstractNumId w:val="20"/>
  </w:num>
  <w:num w:numId="5" w16cid:durableId="1231039963">
    <w:abstractNumId w:val="15"/>
  </w:num>
  <w:num w:numId="6" w16cid:durableId="1983348157">
    <w:abstractNumId w:val="14"/>
  </w:num>
  <w:num w:numId="7" w16cid:durableId="188228327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492134946">
    <w:abstractNumId w:val="2"/>
  </w:num>
  <w:num w:numId="9" w16cid:durableId="1184512706">
    <w:abstractNumId w:val="19"/>
  </w:num>
  <w:num w:numId="10" w16cid:durableId="2068990091">
    <w:abstractNumId w:val="3"/>
  </w:num>
  <w:num w:numId="11" w16cid:durableId="251547210">
    <w:abstractNumId w:val="11"/>
  </w:num>
  <w:num w:numId="12" w16cid:durableId="34817191">
    <w:abstractNumId w:val="9"/>
  </w:num>
  <w:num w:numId="13" w16cid:durableId="199366899">
    <w:abstractNumId w:val="18"/>
  </w:num>
  <w:num w:numId="14" w16cid:durableId="1838762767">
    <w:abstractNumId w:val="8"/>
  </w:num>
  <w:num w:numId="15" w16cid:durableId="690645335">
    <w:abstractNumId w:val="5"/>
  </w:num>
  <w:num w:numId="16" w16cid:durableId="74134917">
    <w:abstractNumId w:val="17"/>
  </w:num>
  <w:num w:numId="17" w16cid:durableId="852260191">
    <w:abstractNumId w:val="13"/>
  </w:num>
  <w:num w:numId="18" w16cid:durableId="1040129414">
    <w:abstractNumId w:val="6"/>
  </w:num>
  <w:num w:numId="19" w16cid:durableId="425465120">
    <w:abstractNumId w:val="12"/>
  </w:num>
  <w:num w:numId="20" w16cid:durableId="2041666739">
    <w:abstractNumId w:val="7"/>
  </w:num>
  <w:num w:numId="21" w16cid:durableId="360403825">
    <w:abstractNumId w:val="16"/>
  </w:num>
  <w:num w:numId="22" w16cid:durableId="1805462318">
    <w:abstractNumId w:val="0"/>
  </w:num>
  <w:num w:numId="23" w16cid:durableId="1603226760">
    <w:abstractNumId w:val="0"/>
  </w:num>
  <w:num w:numId="24" w16cid:durableId="943728802">
    <w:abstractNumId w:val="0"/>
  </w:num>
  <w:num w:numId="25" w16cid:durableId="905073951">
    <w:abstractNumId w:val="0"/>
  </w:num>
  <w:num w:numId="26" w16cid:durableId="81142791">
    <w:abstractNumId w:val="0"/>
  </w:num>
  <w:num w:numId="27" w16cid:durableId="30883173">
    <w:abstractNumId w:val="0"/>
  </w:num>
  <w:num w:numId="28" w16cid:durableId="421948963">
    <w:abstractNumId w:val="0"/>
  </w:num>
  <w:num w:numId="29" w16cid:durableId="1587837197">
    <w:abstractNumId w:val="0"/>
  </w:num>
  <w:num w:numId="30" w16cid:durableId="162476080">
    <w:abstractNumId w:val="0"/>
  </w:num>
  <w:num w:numId="31" w16cid:durableId="8914269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F99"/>
    <w:rsid w:val="00042994"/>
    <w:rsid w:val="00042D15"/>
    <w:rsid w:val="00081988"/>
    <w:rsid w:val="00094E34"/>
    <w:rsid w:val="000D0AD9"/>
    <w:rsid w:val="00171DC5"/>
    <w:rsid w:val="00196DEC"/>
    <w:rsid w:val="001B7A45"/>
    <w:rsid w:val="00242FE5"/>
    <w:rsid w:val="00281EE9"/>
    <w:rsid w:val="00292160"/>
    <w:rsid w:val="002D4706"/>
    <w:rsid w:val="00326954"/>
    <w:rsid w:val="00353276"/>
    <w:rsid w:val="00395C28"/>
    <w:rsid w:val="003D37F1"/>
    <w:rsid w:val="003E348F"/>
    <w:rsid w:val="00402A6D"/>
    <w:rsid w:val="00402F99"/>
    <w:rsid w:val="00441FA0"/>
    <w:rsid w:val="004465EB"/>
    <w:rsid w:val="00452ED5"/>
    <w:rsid w:val="00474D51"/>
    <w:rsid w:val="00477941"/>
    <w:rsid w:val="004B6DC1"/>
    <w:rsid w:val="00566EF4"/>
    <w:rsid w:val="005A7242"/>
    <w:rsid w:val="00603729"/>
    <w:rsid w:val="00677D70"/>
    <w:rsid w:val="006B2530"/>
    <w:rsid w:val="007B47D7"/>
    <w:rsid w:val="007C1B05"/>
    <w:rsid w:val="007E0DD4"/>
    <w:rsid w:val="008075A7"/>
    <w:rsid w:val="00812FA1"/>
    <w:rsid w:val="00860900"/>
    <w:rsid w:val="008A55BD"/>
    <w:rsid w:val="008B24F1"/>
    <w:rsid w:val="00920A74"/>
    <w:rsid w:val="009676A0"/>
    <w:rsid w:val="00980C92"/>
    <w:rsid w:val="009B1C7F"/>
    <w:rsid w:val="00A067E8"/>
    <w:rsid w:val="00A46542"/>
    <w:rsid w:val="00A846EF"/>
    <w:rsid w:val="00B346BB"/>
    <w:rsid w:val="00BA32E2"/>
    <w:rsid w:val="00BA4FE5"/>
    <w:rsid w:val="00BA67A2"/>
    <w:rsid w:val="00BD596B"/>
    <w:rsid w:val="00BF5992"/>
    <w:rsid w:val="00C1332B"/>
    <w:rsid w:val="00C157CB"/>
    <w:rsid w:val="00C34ED8"/>
    <w:rsid w:val="00C568F7"/>
    <w:rsid w:val="00CA4FD6"/>
    <w:rsid w:val="00CB17B1"/>
    <w:rsid w:val="00D21F2B"/>
    <w:rsid w:val="00D43255"/>
    <w:rsid w:val="00D710A1"/>
    <w:rsid w:val="00DC6112"/>
    <w:rsid w:val="00DC6EF9"/>
    <w:rsid w:val="00E00707"/>
    <w:rsid w:val="00E90248"/>
    <w:rsid w:val="00E96124"/>
    <w:rsid w:val="00EB4ED5"/>
    <w:rsid w:val="00F322B2"/>
    <w:rsid w:val="00F62420"/>
    <w:rsid w:val="00FB5778"/>
    <w:rsid w:val="00FE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D129D50"/>
  <w15:chartTrackingRefBased/>
  <w15:docId w15:val="{73E3D191-D121-4499-9842-BE1D6FED1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707"/>
    <w:pPr>
      <w:widowControl w:val="0"/>
      <w:spacing w:line="240" w:lineRule="atLeast"/>
    </w:pPr>
    <w:rPr>
      <w:rFonts w:asciiTheme="minorHAnsi" w:hAnsiTheme="minorHAnsi"/>
      <w:lang w:eastAsia="en-US"/>
    </w:rPr>
  </w:style>
  <w:style w:type="paragraph" w:styleId="Ttulo1">
    <w:name w:val="heading 1"/>
    <w:basedOn w:val="Normal"/>
    <w:next w:val="Normal"/>
    <w:qFormat/>
    <w:rsid w:val="00E00707"/>
    <w:pPr>
      <w:keepNext/>
      <w:numPr>
        <w:numId w:val="30"/>
      </w:numPr>
      <w:spacing w:before="120" w:after="60"/>
      <w:outlineLvl w:val="0"/>
    </w:pPr>
    <w:rPr>
      <w:rFonts w:asciiTheme="majorHAnsi" w:hAnsiTheme="majorHAnsi"/>
      <w:b/>
      <w:sz w:val="24"/>
    </w:rPr>
  </w:style>
  <w:style w:type="paragraph" w:styleId="Ttulo2">
    <w:name w:val="heading 2"/>
    <w:basedOn w:val="Ttulo1"/>
    <w:next w:val="Normal"/>
    <w:qFormat/>
    <w:rsid w:val="00E00707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0070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0070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00707"/>
    <w:pPr>
      <w:numPr>
        <w:ilvl w:val="4"/>
        <w:numId w:val="30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00707"/>
    <w:pPr>
      <w:numPr>
        <w:ilvl w:val="5"/>
        <w:numId w:val="30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00707"/>
    <w:pPr>
      <w:numPr>
        <w:ilvl w:val="6"/>
        <w:numId w:val="30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E00707"/>
    <w:pPr>
      <w:numPr>
        <w:ilvl w:val="7"/>
        <w:numId w:val="30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00707"/>
    <w:pPr>
      <w:numPr>
        <w:ilvl w:val="8"/>
        <w:numId w:val="30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00707"/>
    <w:pPr>
      <w:spacing w:line="240" w:lineRule="auto"/>
      <w:jc w:val="center"/>
    </w:pPr>
    <w:rPr>
      <w:rFonts w:asciiTheme="majorHAnsi" w:hAnsiTheme="majorHAnsi"/>
      <w:b/>
      <w:sz w:val="36"/>
    </w:rPr>
  </w:style>
  <w:style w:type="paragraph" w:styleId="Subttulo">
    <w:name w:val="Subtitle"/>
    <w:basedOn w:val="Normal"/>
    <w:qFormat/>
    <w:rsid w:val="00E00707"/>
    <w:pPr>
      <w:spacing w:after="60"/>
      <w:jc w:val="center"/>
    </w:pPr>
    <w:rPr>
      <w:rFonts w:asciiTheme="majorHAnsi" w:hAnsiTheme="majorHAnsi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qFormat/>
    <w:rsid w:val="003D37F1"/>
    <w:pPr>
      <w:widowControl/>
      <w:tabs>
        <w:tab w:val="left" w:pos="540"/>
        <w:tab w:val="left" w:pos="1260"/>
      </w:tabs>
      <w:spacing w:after="120"/>
      <w:jc w:val="both"/>
    </w:pPr>
    <w:rPr>
      <w:i/>
      <w:iCs/>
      <w:color w:val="002060"/>
      <w:lang w:eastAsia="ko-KR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E00707"/>
    <w:rPr>
      <w:rFonts w:asciiTheme="minorHAnsi" w:hAnsiTheme="minorHAnsi"/>
      <w:b/>
      <w:bCs/>
    </w:rPr>
  </w:style>
  <w:style w:type="character" w:styleId="nfasis">
    <w:name w:val="Emphasis"/>
    <w:basedOn w:val="Fuentedeprrafopredeter"/>
    <w:uiPriority w:val="20"/>
    <w:qFormat/>
    <w:rsid w:val="00E00707"/>
    <w:rPr>
      <w:rFonts w:asciiTheme="minorHAnsi" w:hAnsiTheme="minorHAnsi"/>
      <w:i/>
      <w:iCs/>
    </w:rPr>
  </w:style>
  <w:style w:type="paragraph" w:styleId="Prrafodelista">
    <w:name w:val="List Paragraph"/>
    <w:basedOn w:val="Normal"/>
    <w:uiPriority w:val="34"/>
    <w:qFormat/>
    <w:rsid w:val="00E00707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E00707"/>
    <w:rPr>
      <w:rFonts w:asciiTheme="minorHAnsi" w:hAnsiTheme="minorHAnsi"/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E00707"/>
    <w:rPr>
      <w:rFonts w:asciiTheme="minorHAnsi" w:hAnsiTheme="minorHAnsi"/>
      <w:i/>
      <w:iCs/>
      <w:color w:val="5B9BD5" w:themeColor="accent1"/>
    </w:rPr>
  </w:style>
  <w:style w:type="character" w:styleId="Referenciasutil">
    <w:name w:val="Subtle Reference"/>
    <w:basedOn w:val="Fuentedeprrafopredeter"/>
    <w:uiPriority w:val="31"/>
    <w:qFormat/>
    <w:rsid w:val="00E00707"/>
    <w:rPr>
      <w:rFonts w:asciiTheme="minorHAnsi" w:hAnsiTheme="minorHAnsi"/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32"/>
    <w:qFormat/>
    <w:rsid w:val="00E00707"/>
    <w:rPr>
      <w:rFonts w:asciiTheme="minorHAnsi" w:hAnsiTheme="minorHAnsi"/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qFormat/>
    <w:rsid w:val="00E00707"/>
    <w:rPr>
      <w:rFonts w:asciiTheme="minorHAnsi" w:hAnsiTheme="minorHAnsi"/>
      <w:b/>
      <w:bCs/>
      <w:i/>
      <w:iCs/>
      <w:spacing w:val="5"/>
    </w:rPr>
  </w:style>
  <w:style w:type="paragraph" w:customStyle="1" w:styleId="qowt-stl-infoblue">
    <w:name w:val="qowt-stl-infoblue"/>
    <w:basedOn w:val="Normal"/>
    <w:rsid w:val="00812FA1"/>
    <w:pPr>
      <w:widowControl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ko-KR"/>
    </w:rPr>
  </w:style>
  <w:style w:type="paragraph" w:styleId="TtuloTDC">
    <w:name w:val="TOC Heading"/>
    <w:basedOn w:val="Ttulo1"/>
    <w:next w:val="Normal"/>
    <w:uiPriority w:val="39"/>
    <w:unhideWhenUsed/>
    <w:qFormat/>
    <w:rsid w:val="00452ED5"/>
    <w:pPr>
      <w:keepLines/>
      <w:widowControl/>
      <w:numPr>
        <w:numId w:val="0"/>
      </w:numPr>
      <w:spacing w:before="240" w:after="0" w:line="259" w:lineRule="auto"/>
      <w:outlineLvl w:val="9"/>
    </w:pPr>
    <w:rPr>
      <w:rFonts w:eastAsiaTheme="majorEastAsia" w:cstheme="majorBidi"/>
      <w:b w:val="0"/>
      <w:color w:val="2E74B5" w:themeColor="accent1" w:themeShade="BF"/>
      <w:sz w:val="32"/>
      <w:szCs w:val="32"/>
      <w:lang w:eastAsia="ko-KR"/>
    </w:rPr>
  </w:style>
  <w:style w:type="table" w:styleId="Tablaconcuadrcula">
    <w:name w:val="Table Grid"/>
    <w:basedOn w:val="Tablanormal"/>
    <w:uiPriority w:val="39"/>
    <w:rsid w:val="00402F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9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\Desktop\Glosario%20(ok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58A39-9790-D144-A782-86A15DA55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Glosario (ok).dotx</Template>
  <TotalTime>7</TotalTime>
  <Pages>2</Pages>
  <Words>79</Words>
  <Characters>436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Glosario</vt:lpstr>
      <vt:lpstr>Glossary</vt:lpstr>
    </vt:vector>
  </TitlesOfParts>
  <Company>&lt;Nombre de la Compañía&gt;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Glosario</dc:title>
  <dc:subject>&lt;Nombre del Proyecto&gt;</dc:subject>
  <dc:creator>Francisco Segura</dc:creator>
  <cp:keywords/>
  <dc:description/>
  <cp:lastModifiedBy>SEGURA MARTINEZ JUAN FRANCISCO</cp:lastModifiedBy>
  <cp:revision>1</cp:revision>
  <cp:lastPrinted>2016-06-07T18:25:00Z</cp:lastPrinted>
  <dcterms:created xsi:type="dcterms:W3CDTF">2023-10-09T15:18:00Z</dcterms:created>
  <dcterms:modified xsi:type="dcterms:W3CDTF">2023-10-09T15:25:00Z</dcterms:modified>
</cp:coreProperties>
</file>